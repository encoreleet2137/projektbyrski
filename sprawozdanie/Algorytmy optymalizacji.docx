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B45B4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5376672"/>
            <wp:effectExtent l="0" t="0" r="0" b="0"/>
            <wp:docPr id="1" name="Picture 1" descr="Znalezione obrazy dla zapytania pwsz tarn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wsz tarno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B45B45" w:rsidRDefault="00B45B45" w:rsidP="00C6554A">
      <w:pPr>
        <w:pStyle w:val="Title"/>
        <w:rPr>
          <w:lang w:val="pl-PL"/>
        </w:rPr>
      </w:pPr>
      <w:proofErr w:type="spellStart"/>
      <w:r>
        <w:t>Algorytmy</w:t>
      </w:r>
      <w:proofErr w:type="spellEnd"/>
      <w:r>
        <w:t xml:space="preserve"> </w:t>
      </w:r>
      <w:proofErr w:type="spellStart"/>
      <w:r>
        <w:t>optymalizacji</w:t>
      </w:r>
      <w:proofErr w:type="spellEnd"/>
    </w:p>
    <w:p w:rsidR="00C6554A" w:rsidRPr="00D5413C" w:rsidRDefault="00B45B45" w:rsidP="00C6554A">
      <w:pPr>
        <w:pStyle w:val="Subtitle"/>
      </w:pPr>
      <w:r>
        <w:t>Metoda Davidona-Fletchera-Powella</w:t>
      </w: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C6554A">
      <w:pPr>
        <w:pStyle w:val="ContactInfo"/>
      </w:pPr>
    </w:p>
    <w:p w:rsidR="00B45B45" w:rsidRDefault="00B45B45" w:rsidP="00B45B45">
      <w:pPr>
        <w:pStyle w:val="ContactInfo"/>
        <w:jc w:val="left"/>
      </w:pPr>
      <w:r>
        <w:t xml:space="preserve">Stefan </w:t>
      </w:r>
      <w:proofErr w:type="spellStart"/>
      <w:r>
        <w:t>Toczek</w:t>
      </w:r>
      <w:proofErr w:type="spellEnd"/>
    </w:p>
    <w:p w:rsidR="00C6554A" w:rsidRDefault="00B45B45" w:rsidP="00B45B45">
      <w:pPr>
        <w:pStyle w:val="ContactInfo"/>
        <w:jc w:val="left"/>
      </w:pPr>
      <w:r>
        <w:t xml:space="preserve">Jakub </w:t>
      </w:r>
      <w:proofErr w:type="spellStart"/>
      <w:r>
        <w:t>Pasula</w:t>
      </w:r>
      <w:proofErr w:type="spellEnd"/>
      <w:r w:rsidR="00C6554A">
        <w:br w:type="page"/>
      </w:r>
    </w:p>
    <w:p w:rsidR="00B45B45" w:rsidRDefault="00B45B45" w:rsidP="00B45B45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1</w:t>
      </w:r>
    </w:p>
    <w:p w:rsidR="00D25643" w:rsidRPr="00D25643" w:rsidRDefault="00B45B45" w:rsidP="007A24DE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</w:t>
      </w:r>
      <w:r w:rsidR="00E47D23" w:rsidRPr="00D25643">
        <w:rPr>
          <w:rFonts w:ascii="Lucida Console" w:hAnsi="Lucida Console"/>
        </w:rPr>
        <w:t xml:space="preserve"> </w:t>
      </w:r>
      <w:r w:rsidRPr="00D25643">
        <w:rPr>
          <w:rFonts w:ascii="Lucida Console" w:hAnsi="Lucida Console"/>
        </w:rPr>
        <w:t xml:space="preserve">f(x)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20-x</m:t>
            </m:r>
          </m:den>
        </m:f>
      </m:oMath>
    </w:p>
    <w:p w:rsidR="00E47D23" w:rsidRPr="00D25643" w:rsidRDefault="00E47D23" w:rsidP="00D2564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="00B45B45" w:rsidRPr="00D25643">
        <w:rPr>
          <w:rFonts w:ascii="Lucida Console" w:eastAsiaTheme="minorEastAsia" w:hAnsi="Lucida Console"/>
        </w:rPr>
        <w:t>: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fmin</w:t>
      </w:r>
      <w:proofErr w:type="spellEnd"/>
      <w:r w:rsidRPr="00D25643">
        <w:rPr>
          <w:rFonts w:ascii="Lucida Console" w:eastAsiaTheme="minorEastAsia" w:hAnsi="Lucida Console"/>
        </w:rPr>
        <w:t xml:space="preserve"> = 4.306039211198519</w:t>
      </w:r>
    </w:p>
    <w:p w:rsidR="00E47D2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xmin</w:t>
      </w:r>
      <w:proofErr w:type="spellEnd"/>
      <w:r w:rsidRPr="00D25643">
        <w:rPr>
          <w:rFonts w:ascii="Lucida Console" w:eastAsiaTheme="minorEastAsia" w:hAnsi="Lucida Console"/>
        </w:rPr>
        <w:t xml:space="preserve"> = 12.327846144241519</w:t>
      </w:r>
    </w:p>
    <w:p w:rsidR="00BC2014" w:rsidRPr="00D25643" w:rsidRDefault="00BC2014" w:rsidP="00E47D23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głównego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22</w:t>
      </w:r>
    </w:p>
    <w:p w:rsidR="00E47D23" w:rsidRPr="00D25643" w:rsidRDefault="00E47D23" w:rsidP="00E47D23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6992" w:type="dxa"/>
        <w:tblLook w:val="04A0" w:firstRow="1" w:lastRow="0" w:firstColumn="1" w:lastColumn="0" w:noHBand="0" w:noVBand="1"/>
      </w:tblPr>
      <w:tblGrid>
        <w:gridCol w:w="3496"/>
        <w:gridCol w:w="3496"/>
      </w:tblGrid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</w:t>
            </w:r>
            <w:r w:rsidRPr="00BC2014">
              <w:rPr>
                <w:rFonts w:ascii="Lucida Console" w:hAnsi="Lucida Console"/>
                <w:sz w:val="17"/>
                <w:szCs w:val="17"/>
              </w:rPr>
              <w:t>12.068881230286156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4.311247720963294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13.493387913199754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4.419685181055664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11.188439542637390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4.403844153491700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12.612966784096050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4.312471207781958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11.732566213057355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4.333175786038343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12.276680177976401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4.306246933828632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12.405142425107286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4.306503595421678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12.197322918871983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4.307373452054627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12.325761608310588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4.306039697175002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12.356073700570700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4.306099869976863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12.307006121801747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4.306074515184339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12.337331357508326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4.306045664395884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12.318589452084590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4.306046518423121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12.330172511893622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4.306039499492136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12.332912060407265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4.306040910338054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12.328492866497957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4.306039215680796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12.327446441152199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4.306039262170259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12.329131234652523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4.306039271508151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12.328089981725517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4.306039213285652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12.327846144241519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4.306039224179548</w:t>
            </w:r>
          </w:p>
        </w:tc>
      </w:tr>
      <w:tr w:rsidR="00E47D23" w:rsidRPr="00E47D23" w:rsidTr="00BC2014">
        <w:trPr>
          <w:trHeight w:val="359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12.328245837997665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4.306039211198519</w:t>
            </w:r>
          </w:p>
        </w:tc>
      </w:tr>
      <w:tr w:rsidR="00E47D23" w:rsidRPr="00E47D23" w:rsidTr="00BC2014">
        <w:trPr>
          <w:trHeight w:val="344"/>
        </w:trPr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12.328338976601428</w:t>
            </w:r>
          </w:p>
        </w:tc>
        <w:tc>
          <w:tcPr>
            <w:tcW w:w="0" w:type="auto"/>
            <w:vAlign w:val="center"/>
          </w:tcPr>
          <w:p w:rsidR="00E47D23" w:rsidRPr="00BC2014" w:rsidRDefault="00E47D23" w:rsidP="00E47D23">
            <w:pPr>
              <w:rPr>
                <w:rFonts w:ascii="Lucida Console" w:hAnsi="Lucida Console"/>
                <w:sz w:val="17"/>
                <w:szCs w:val="17"/>
              </w:rPr>
            </w:pPr>
            <w:r w:rsidRPr="00BC2014">
              <w:rPr>
                <w:rFonts w:ascii="Lucida Console" w:hAnsi="Lucida Console"/>
                <w:sz w:val="17"/>
                <w:szCs w:val="17"/>
              </w:rPr>
              <w:t xml:space="preserve">   4.306039211766550</w:t>
            </w:r>
          </w:p>
        </w:tc>
      </w:tr>
    </w:tbl>
    <w:p w:rsidR="00872404" w:rsidRDefault="00872404" w:rsidP="00872404">
      <w:pPr>
        <w:pStyle w:val="Heading1"/>
      </w:pPr>
      <w:proofErr w:type="spellStart"/>
      <w:r>
        <w:lastRenderedPageBreak/>
        <w:t>Funkcja</w:t>
      </w:r>
      <w:proofErr w:type="spellEnd"/>
      <w:r>
        <w:t xml:space="preserve"> 1</w:t>
      </w:r>
    </w:p>
    <w:p w:rsidR="00872404" w:rsidRPr="00D25643" w:rsidRDefault="00872404" w:rsidP="007A24DE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hAnsi="Lucida Console"/>
        </w:rPr>
        <w:t>Wzór</w:t>
      </w:r>
      <w:proofErr w:type="spellEnd"/>
      <w:r w:rsidRPr="00D25643">
        <w:rPr>
          <w:rFonts w:ascii="Lucida Console" w:hAnsi="Lucida Console"/>
        </w:rPr>
        <w:t xml:space="preserve">:  f(x)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20-x</m:t>
            </m:r>
          </m:den>
        </m:f>
      </m:oMath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Wynik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działania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algorytmu</w:t>
      </w:r>
      <w:proofErr w:type="spellEnd"/>
      <w:r w:rsidRPr="00D25643">
        <w:rPr>
          <w:rFonts w:ascii="Lucida Console" w:eastAsiaTheme="minorEastAsia" w:hAnsi="Lucida Console"/>
        </w:rPr>
        <w:t>:</w:t>
      </w:r>
    </w:p>
    <w:p w:rsidR="00872404" w:rsidRPr="00055D05" w:rsidRDefault="00872404" w:rsidP="0087240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fmin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="00055D05" w:rsidRPr="00055D05">
        <w:rPr>
          <w:rFonts w:ascii="Lucida Console" w:hAnsi="Lucida Console"/>
        </w:rPr>
        <w:t>-1.091234053580764</w:t>
      </w:r>
    </w:p>
    <w:p w:rsidR="00872404" w:rsidRPr="00055D05" w:rsidRDefault="00872404" w:rsidP="00872404">
      <w:pPr>
        <w:rPr>
          <w:rFonts w:ascii="Lucida Console" w:hAnsi="Lucida Console"/>
        </w:rPr>
      </w:pPr>
      <w:proofErr w:type="spellStart"/>
      <w:r w:rsidRPr="00055D05">
        <w:rPr>
          <w:rFonts w:ascii="Lucida Console" w:eastAsiaTheme="minorEastAsia" w:hAnsi="Lucida Console"/>
        </w:rPr>
        <w:t>xmin</w:t>
      </w:r>
      <w:proofErr w:type="spellEnd"/>
      <w:r w:rsidRPr="00055D05">
        <w:rPr>
          <w:rFonts w:ascii="Lucida Console" w:eastAsiaTheme="minorEastAsia" w:hAnsi="Lucida Console"/>
        </w:rPr>
        <w:t xml:space="preserve"> = </w:t>
      </w:r>
      <w:r w:rsidR="00055D05" w:rsidRPr="00055D05">
        <w:rPr>
          <w:rFonts w:ascii="Lucida Console" w:eastAsiaTheme="minorEastAsia" w:hAnsi="Lucida Console"/>
        </w:rPr>
        <w:t>[</w:t>
      </w:r>
      <w:r w:rsidR="00055D05" w:rsidRPr="00055D05">
        <w:rPr>
          <w:rFonts w:ascii="Lucida Console" w:hAnsi="Lucida Console"/>
        </w:rPr>
        <w:t>-1.</w:t>
      </w:r>
      <w:proofErr w:type="gramStart"/>
      <w:r w:rsidR="00055D05" w:rsidRPr="00055D05">
        <w:rPr>
          <w:rFonts w:ascii="Lucida Console" w:hAnsi="Lucida Console"/>
        </w:rPr>
        <w:t>124009445610160</w:t>
      </w:r>
      <w:r w:rsidR="00055D05" w:rsidRPr="00055D05">
        <w:rPr>
          <w:rFonts w:ascii="Lucida Console" w:hAnsi="Lucida Console"/>
        </w:rPr>
        <w:t xml:space="preserve">, </w:t>
      </w:r>
      <w:r w:rsidR="00055D05" w:rsidRPr="00055D05">
        <w:rPr>
          <w:rFonts w:ascii="Lucida Console" w:hAnsi="Lucida Console"/>
        </w:rPr>
        <w:t xml:space="preserve">  </w:t>
      </w:r>
      <w:proofErr w:type="gramEnd"/>
      <w:r w:rsidR="00055D05" w:rsidRPr="00055D05">
        <w:rPr>
          <w:rFonts w:ascii="Lucida Console" w:hAnsi="Lucida Console"/>
        </w:rPr>
        <w:t>-0.000126938443592</w:t>
      </w:r>
      <w:r w:rsidR="00055D05" w:rsidRPr="00055D05">
        <w:rPr>
          <w:rFonts w:ascii="Lucida Console" w:hAnsi="Lucida Console"/>
        </w:rPr>
        <w:t>]</w:t>
      </w:r>
      <w:bookmarkStart w:id="5" w:name="_GoBack"/>
      <w:bookmarkEnd w:id="5"/>
    </w:p>
    <w:p w:rsidR="00BC2014" w:rsidRPr="00D25643" w:rsidRDefault="00BC2014" w:rsidP="00872404">
      <w:pPr>
        <w:rPr>
          <w:rFonts w:ascii="Lucida Console" w:eastAsiaTheme="minorEastAsia" w:hAnsi="Lucida Console"/>
        </w:rPr>
      </w:pPr>
      <w:proofErr w:type="spellStart"/>
      <w:r>
        <w:rPr>
          <w:rFonts w:ascii="Lucida Console" w:eastAsiaTheme="minorEastAsia" w:hAnsi="Lucida Console"/>
        </w:rPr>
        <w:t>Ilość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kroków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głównej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pętli</w:t>
      </w:r>
      <w:proofErr w:type="spellEnd"/>
      <w:r>
        <w:rPr>
          <w:rFonts w:ascii="Lucida Console" w:eastAsiaTheme="minorEastAsia" w:hAnsi="Lucida Console"/>
        </w:rPr>
        <w:t xml:space="preserve"> </w:t>
      </w:r>
      <w:proofErr w:type="spellStart"/>
      <w:r>
        <w:rPr>
          <w:rFonts w:ascii="Lucida Console" w:eastAsiaTheme="minorEastAsia" w:hAnsi="Lucida Console"/>
        </w:rPr>
        <w:t>algorytmu</w:t>
      </w:r>
      <w:proofErr w:type="spellEnd"/>
      <w:r>
        <w:rPr>
          <w:rFonts w:ascii="Lucida Console" w:eastAsiaTheme="minorEastAsia" w:hAnsi="Lucida Console"/>
        </w:rPr>
        <w:t>: 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Ilość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kroków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>: 2</w:t>
      </w:r>
      <w:r w:rsidR="00055D05">
        <w:rPr>
          <w:rFonts w:ascii="Lucida Console" w:eastAsiaTheme="minorEastAsia" w:hAnsi="Lucida Console"/>
        </w:rPr>
        <w:t>1</w:t>
      </w:r>
    </w:p>
    <w:p w:rsidR="00872404" w:rsidRPr="00D25643" w:rsidRDefault="00872404" w:rsidP="00872404">
      <w:pPr>
        <w:rPr>
          <w:rFonts w:ascii="Lucida Console" w:eastAsiaTheme="minorEastAsia" w:hAnsi="Lucida Console"/>
        </w:rPr>
      </w:pPr>
      <w:proofErr w:type="spellStart"/>
      <w:r w:rsidRPr="00D25643">
        <w:rPr>
          <w:rFonts w:ascii="Lucida Console" w:eastAsiaTheme="minorEastAsia" w:hAnsi="Lucida Console"/>
        </w:rPr>
        <w:t>Poszczególne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kroki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złotego</w:t>
      </w:r>
      <w:proofErr w:type="spellEnd"/>
      <w:r w:rsidRPr="00D25643">
        <w:rPr>
          <w:rFonts w:ascii="Lucida Console" w:eastAsiaTheme="minorEastAsia" w:hAnsi="Lucida Console"/>
        </w:rPr>
        <w:t xml:space="preserve"> </w:t>
      </w:r>
      <w:proofErr w:type="spellStart"/>
      <w:r w:rsidRPr="00D25643">
        <w:rPr>
          <w:rFonts w:ascii="Lucida Console" w:eastAsiaTheme="minorEastAsia" w:hAnsi="Lucida Console"/>
        </w:rPr>
        <w:t>podziału</w:t>
      </w:r>
      <w:proofErr w:type="spellEnd"/>
      <w:r w:rsidRPr="00D25643">
        <w:rPr>
          <w:rFonts w:ascii="Lucida Console" w:eastAsiaTheme="minorEastAsia" w:hAnsi="Lucida Console"/>
        </w:rPr>
        <w:t xml:space="preserve">: 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875"/>
        <w:gridCol w:w="2921"/>
        <w:gridCol w:w="2834"/>
      </w:tblGrid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>
              <w:t>X0</w:t>
            </w:r>
          </w:p>
        </w:tc>
        <w:tc>
          <w:tcPr>
            <w:tcW w:w="0" w:type="auto"/>
          </w:tcPr>
          <w:p w:rsidR="00055D05" w:rsidRPr="00BF3F7C" w:rsidRDefault="00055D05" w:rsidP="00055D05">
            <w:r>
              <w:t>X1</w:t>
            </w:r>
          </w:p>
        </w:tc>
        <w:tc>
          <w:tcPr>
            <w:tcW w:w="0" w:type="auto"/>
          </w:tcPr>
          <w:p w:rsidR="00055D05" w:rsidRDefault="00055D05" w:rsidP="00055D05">
            <w:r>
              <w:t>Y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-0.885665563062817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-0.078453598205620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-0.861869769122374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-1.271322120733265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-0.156905364499079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-1.109503077827378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-1.362362333549873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-0.175425120891498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-1.074257204206621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-1.215053098216492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-0.145458899720385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-1.114058085557528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-1.180278468126933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-0.138384908371173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-1.109815649780068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-1.236546176747224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-0.149831105871903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-1.113958609908807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-1.201771044788626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-0.142757012430527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-1.113084904560412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-1.223263119592998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-0.147129014400100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-1.114263053208762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-1.228336465540841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-0.148161054288207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-1.114239229083072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-1.220126946033374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-0.146491041700656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-1.114220365394899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-1.225200675374574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-0.147523159580140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-1.114267485054173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-1.226398599589143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-0.147766846012147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-1.114261856030274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-1.224460778887126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-0.147372646940954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-1.114267768164846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-1.224003207774887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-0.147279566034520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-1.114266721984902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-1.224743278675521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-0.147430114153520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-1.114267948016116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-1.224918057113263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-0.147465668267350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-1.114267881172107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-1.224635445451164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-0.147408178296998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-1.114267921343610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-1.224810107936691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-0.147443708823375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-1.114267938533253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 xml:space="preserve">  -1.224702161280761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-0.147421749892158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 xml:space="preserve">  -1.114267943959278</w:t>
            </w:r>
          </w:p>
        </w:tc>
      </w:tr>
      <w:tr w:rsidR="00055D05" w:rsidRPr="00E47D23" w:rsidTr="00055D05">
        <w:trPr>
          <w:trHeight w:val="343"/>
        </w:trPr>
        <w:tc>
          <w:tcPr>
            <w:tcW w:w="0" w:type="auto"/>
          </w:tcPr>
          <w:p w:rsidR="00055D05" w:rsidRDefault="00055D05" w:rsidP="00055D05">
            <w:r w:rsidRPr="00D55D40">
              <w:t xml:space="preserve">  -1.224768875552525</w:t>
            </w:r>
          </w:p>
        </w:tc>
        <w:tc>
          <w:tcPr>
            <w:tcW w:w="0" w:type="auto"/>
          </w:tcPr>
          <w:p w:rsidR="00055D05" w:rsidRDefault="00055D05" w:rsidP="00055D05">
            <w:r w:rsidRPr="00BF3F7C">
              <w:t xml:space="preserve">  -0.147435321170418</w:t>
            </w:r>
          </w:p>
        </w:tc>
        <w:tc>
          <w:tcPr>
            <w:tcW w:w="0" w:type="auto"/>
          </w:tcPr>
          <w:p w:rsidR="00055D05" w:rsidRDefault="00055D05" w:rsidP="00055D05">
            <w:r w:rsidRPr="00406F03">
              <w:t xml:space="preserve">  -1.114267946735985</w:t>
            </w:r>
          </w:p>
        </w:tc>
      </w:tr>
      <w:tr w:rsidR="00055D05" w:rsidRPr="00E47D23" w:rsidTr="00055D05">
        <w:trPr>
          <w:trHeight w:val="329"/>
        </w:trPr>
        <w:tc>
          <w:tcPr>
            <w:tcW w:w="0" w:type="auto"/>
          </w:tcPr>
          <w:p w:rsidR="00055D05" w:rsidRPr="00D55D40" w:rsidRDefault="00055D05" w:rsidP="00055D05">
            <w:r w:rsidRPr="00D55D40">
              <w:t>-1.124009445610160</w:t>
            </w:r>
          </w:p>
        </w:tc>
        <w:tc>
          <w:tcPr>
            <w:tcW w:w="0" w:type="auto"/>
          </w:tcPr>
          <w:p w:rsidR="00055D05" w:rsidRPr="00BF3F7C" w:rsidRDefault="00055D05" w:rsidP="00055D05">
            <w:r w:rsidRPr="00BF3F7C">
              <w:t xml:space="preserve">  -0.000126938443592</w:t>
            </w:r>
          </w:p>
        </w:tc>
        <w:tc>
          <w:tcPr>
            <w:tcW w:w="0" w:type="auto"/>
          </w:tcPr>
          <w:p w:rsidR="00055D05" w:rsidRPr="00406F03" w:rsidRDefault="00055D05" w:rsidP="00055D05">
            <w:r w:rsidRPr="00406F03">
              <w:t>-1.091234053580764</w:t>
            </w:r>
          </w:p>
        </w:tc>
      </w:tr>
    </w:tbl>
    <w:p w:rsidR="002C74C0" w:rsidRDefault="00986F59" w:rsidP="00BC2014"/>
    <w:p w:rsidR="007A24DE" w:rsidRDefault="007A24DE" w:rsidP="00BC2014">
      <w:pPr>
        <w:rPr>
          <w:rFonts w:ascii="Lucida Console" w:hAnsi="Lucida Console"/>
        </w:rPr>
      </w:pPr>
    </w:p>
    <w:p w:rsidR="00BC2014" w:rsidRDefault="00BC2014" w:rsidP="00BC2014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lastRenderedPageBreak/>
        <w:t>Wizualizacja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kroków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algorytmu</w:t>
      </w:r>
      <w:proofErr w:type="spellEnd"/>
      <w:r>
        <w:rPr>
          <w:rFonts w:ascii="Lucida Console" w:hAnsi="Lucida Console"/>
        </w:rPr>
        <w:t>:</w:t>
      </w:r>
    </w:p>
    <w:p w:rsidR="00BC2014" w:rsidRPr="00BC2014" w:rsidRDefault="00BC2014" w:rsidP="00BC2014">
      <w:pPr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321656DB" wp14:editId="26F1ED75">
            <wp:extent cx="7656590" cy="5192197"/>
            <wp:effectExtent l="0" t="603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9736" cy="52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014" w:rsidRPr="00BC201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59" w:rsidRDefault="00986F59" w:rsidP="00C6554A">
      <w:pPr>
        <w:spacing w:before="0" w:after="0" w:line="240" w:lineRule="auto"/>
      </w:pPr>
      <w:r>
        <w:separator/>
      </w:r>
    </w:p>
  </w:endnote>
  <w:endnote w:type="continuationSeparator" w:id="0">
    <w:p w:rsidR="00986F59" w:rsidRDefault="00986F5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55D0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59" w:rsidRDefault="00986F59" w:rsidP="00C6554A">
      <w:pPr>
        <w:spacing w:before="0" w:after="0" w:line="240" w:lineRule="auto"/>
      </w:pPr>
      <w:r>
        <w:separator/>
      </w:r>
    </w:p>
  </w:footnote>
  <w:footnote w:type="continuationSeparator" w:id="0">
    <w:p w:rsidR="00986F59" w:rsidRDefault="00986F5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5"/>
    <w:rsid w:val="00055D05"/>
    <w:rsid w:val="002554CD"/>
    <w:rsid w:val="00293B83"/>
    <w:rsid w:val="002B4294"/>
    <w:rsid w:val="00333D0D"/>
    <w:rsid w:val="004C049F"/>
    <w:rsid w:val="005000E2"/>
    <w:rsid w:val="006A3CE7"/>
    <w:rsid w:val="007A24DE"/>
    <w:rsid w:val="00872404"/>
    <w:rsid w:val="00986F59"/>
    <w:rsid w:val="00B45B45"/>
    <w:rsid w:val="00BC2014"/>
    <w:rsid w:val="00C6554A"/>
    <w:rsid w:val="00D25643"/>
    <w:rsid w:val="00E47D2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0920E"/>
  <w15:chartTrackingRefBased/>
  <w15:docId w15:val="{FB4E031C-50B0-4299-AF24-406CB098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E47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201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2018-06-21T17:14:00Z</dcterms:created>
  <dcterms:modified xsi:type="dcterms:W3CDTF">2018-06-21T20:35:00Z</dcterms:modified>
</cp:coreProperties>
</file>